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37AA77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1E57C3" w:rsidP="001B2ABD">
            <w:pPr>
              <w:pStyle w:val="Title"/>
            </w:pPr>
            <w:r>
              <w:t>Nikhil patel</w:t>
            </w:r>
          </w:p>
          <w:sdt>
            <w:sdtPr>
              <w:rPr>
                <w:spacing w:val="23"/>
                <w:w w:val="83"/>
              </w:rPr>
              <w:id w:val="2107002140"/>
              <w:placeholder>
                <w:docPart w:val="6B9CAC2BE6374A20BE6A8719AF1189A2"/>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8B3448BB89F948AB8328FEEFF2ECBBEF"/>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507C6E0086AE4CB88533795C985448A0"/>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D2B38C35B9F7431CACC70BAAD3FCFBF2"/>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5461B699B573405B85A7A73F736CDFCA"/>
              </w:placeholder>
              <w:temporary/>
              <w:showingPlcHdr/>
              <w15:appearance w15:val="hidden"/>
            </w:sdtPr>
            <w:sdtEndPr/>
            <w:sdtContent>
              <w:p w:rsidR="004D3011" w:rsidRDefault="004D3011" w:rsidP="004D3011">
                <w:r w:rsidRPr="004D3011">
                  <w:t>PHONE:</w:t>
                </w:r>
              </w:p>
            </w:sdtContent>
          </w:sdt>
          <w:p w:rsidR="004D3011" w:rsidRDefault="001E57C3" w:rsidP="004D3011">
            <w:r>
              <w:t>9558648460</w:t>
            </w:r>
          </w:p>
          <w:p w:rsidR="004D3011" w:rsidRDefault="004D3011" w:rsidP="004D3011"/>
          <w:sdt>
            <w:sdtPr>
              <w:id w:val="-240260293"/>
              <w:placeholder>
                <w:docPart w:val="DD24E1C357DF48FD8EED61DF861DA0DA"/>
              </w:placeholder>
              <w:temporary/>
              <w:showingPlcHdr/>
              <w15:appearance w15:val="hidden"/>
            </w:sdtPr>
            <w:sdtEndPr/>
            <w:sdtContent>
              <w:p w:rsidR="004D3011" w:rsidRDefault="004D3011" w:rsidP="004D3011">
                <w:r w:rsidRPr="004D3011">
                  <w:t>EMAIL:</w:t>
                </w:r>
              </w:p>
            </w:sdtContent>
          </w:sdt>
          <w:p w:rsidR="00036450" w:rsidRPr="00E4381A" w:rsidRDefault="001E57C3" w:rsidP="004D3011">
            <w:pPr>
              <w:rPr>
                <w:rStyle w:val="Hyperlink"/>
              </w:rPr>
            </w:pPr>
            <w:r>
              <w:t>Patel221211@gmail.com</w:t>
            </w:r>
          </w:p>
          <w:sdt>
            <w:sdtPr>
              <w:id w:val="-1444214663"/>
              <w:placeholder>
                <w:docPart w:val="FD5359485C5B47A5AFB136934E757200"/>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1E57C3" w:rsidP="004D3011">
            <w:r>
              <w:t>Travel</w:t>
            </w:r>
          </w:p>
          <w:p w:rsidR="001E57C3" w:rsidRDefault="001E57C3" w:rsidP="004D3011">
            <w:r>
              <w:t>Cricket</w:t>
            </w:r>
          </w:p>
          <w:p w:rsidR="001E57C3" w:rsidRDefault="001E57C3" w:rsidP="004D3011">
            <w:r>
              <w:t>Developing</w:t>
            </w:r>
          </w:p>
          <w:p w:rsidR="001E57C3" w:rsidRDefault="001E57C3" w:rsidP="004D3011"/>
          <w:p w:rsidR="001E57C3" w:rsidRPr="004D3011" w:rsidRDefault="001E57C3" w:rsidP="004D3011"/>
        </w:tc>
        <w:tc>
          <w:tcPr>
            <w:tcW w:w="720" w:type="dxa"/>
          </w:tcPr>
          <w:p w:rsidR="001B2ABD" w:rsidRDefault="001B2ABD" w:rsidP="000C45FF">
            <w:pPr>
              <w:tabs>
                <w:tab w:val="left" w:pos="990"/>
              </w:tabs>
            </w:pPr>
          </w:p>
        </w:tc>
        <w:tc>
          <w:tcPr>
            <w:tcW w:w="6470" w:type="dxa"/>
          </w:tcPr>
          <w:sdt>
            <w:sdtPr>
              <w:id w:val="1049110328"/>
              <w:placeholder>
                <w:docPart w:val="DF5CE086A3354F5083CDBA236C3FC51B"/>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CD33A8" w:rsidP="00B359E4">
            <w:pPr>
              <w:pStyle w:val="Heading4"/>
            </w:pPr>
            <w:sdt>
              <w:sdtPr>
                <w:id w:val="245614494"/>
                <w:placeholder>
                  <w:docPart w:val="41110D86806641FEB4BD729D5E428E43"/>
                </w:placeholder>
                <w:temporary/>
                <w:showingPlcHdr/>
                <w15:appearance w15:val="hidden"/>
              </w:sdtPr>
              <w:sdtEndPr/>
              <w:sdtContent>
                <w:r w:rsidR="00036450" w:rsidRPr="00036450">
                  <w:t>[School Name]</w:t>
                </w:r>
              </w:sdtContent>
            </w:sdt>
          </w:p>
          <w:p w:rsidR="00036450" w:rsidRPr="00B359E4" w:rsidRDefault="00CD33A8" w:rsidP="00B359E4">
            <w:pPr>
              <w:pStyle w:val="Date"/>
            </w:pPr>
            <w:sdt>
              <w:sdtPr>
                <w:id w:val="201059472"/>
                <w:placeholder>
                  <w:docPart w:val="47AC743C97164BA6AE8CA40998F193BD"/>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133922851F6B403F9E3A870A81975AD4"/>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CD33A8" w:rsidP="00B359E4">
            <w:pPr>
              <w:pStyle w:val="Heading4"/>
            </w:pPr>
            <w:sdt>
              <w:sdtPr>
                <w:id w:val="1241451579"/>
                <w:placeholder>
                  <w:docPart w:val="A148691CCC5C4B7584B49B597390BBD6"/>
                </w:placeholder>
                <w:temporary/>
                <w:showingPlcHdr/>
                <w15:appearance w15:val="hidden"/>
              </w:sdtPr>
              <w:sdtEndPr/>
              <w:sdtContent>
                <w:r w:rsidR="00036450" w:rsidRPr="00B359E4">
                  <w:t>[School Name]</w:t>
                </w:r>
              </w:sdtContent>
            </w:sdt>
          </w:p>
          <w:p w:rsidR="00036450" w:rsidRPr="00B359E4" w:rsidRDefault="00CD33A8" w:rsidP="00B359E4">
            <w:pPr>
              <w:pStyle w:val="Date"/>
            </w:pPr>
            <w:sdt>
              <w:sdtPr>
                <w:id w:val="-2093458329"/>
                <w:placeholder>
                  <w:docPart w:val="F9863BF7BE124E51897D9741ED654FF1"/>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8E11561A166340CBAC767FCC62EB855D"/>
                </w:placeholder>
                <w:temporary/>
                <w:showingPlcHdr/>
                <w15:appearance w15:val="hidden"/>
              </w:sdtPr>
              <w:sdtEndPr/>
              <w:sdtContent>
                <w:r w:rsidR="00036450" w:rsidRPr="00B359E4">
                  <w:t>[To]</w:t>
                </w:r>
              </w:sdtContent>
            </w:sdt>
          </w:p>
          <w:sdt>
            <w:sdtPr>
              <w:id w:val="1702519894"/>
              <w:placeholder>
                <w:docPart w:val="DCDB08D68E9F44ECA2F10C0E4A9CD3A7"/>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8E1DF16978EB4B11963B463A338E447A"/>
              </w:placeholder>
              <w:temporary/>
              <w:showingPlcHdr/>
              <w15:appearance w15:val="hidden"/>
            </w:sdtPr>
            <w:sdtEndPr/>
            <w:sdtContent>
              <w:p w:rsidR="00036450" w:rsidRDefault="00036450" w:rsidP="00036450">
                <w:pPr>
                  <w:pStyle w:val="Heading2"/>
                </w:pPr>
                <w:r w:rsidRPr="00036450">
                  <w:t>WORK EXPERIENCE</w:t>
                </w:r>
              </w:p>
            </w:sdtContent>
          </w:sdt>
          <w:p w:rsidR="00036450" w:rsidRDefault="001E57C3" w:rsidP="00B359E4">
            <w:pPr>
              <w:pStyle w:val="Heading4"/>
              <w:rPr>
                <w:bCs/>
              </w:rPr>
            </w:pPr>
            <w:r>
              <w:t>Vision InfoTech</w:t>
            </w:r>
            <w:r w:rsidR="00036450">
              <w:t xml:space="preserve"> </w:t>
            </w:r>
            <w:r>
              <w:t>mernstack developer</w:t>
            </w:r>
          </w:p>
          <w:p w:rsidR="00036450" w:rsidRPr="00036450" w:rsidRDefault="001E57C3" w:rsidP="00B359E4">
            <w:pPr>
              <w:pStyle w:val="Date"/>
            </w:pPr>
            <w:r>
              <w:t xml:space="preserve">11-08-2021 </w:t>
            </w:r>
            <w:r w:rsidR="00036450" w:rsidRPr="00036450">
              <w:t>–</w:t>
            </w:r>
            <w:r>
              <w:t xml:space="preserve"> 15-03-2022</w:t>
            </w:r>
          </w:p>
          <w:p w:rsidR="00036450" w:rsidRDefault="001E57C3" w:rsidP="00036450">
            <w:r>
              <w:t xml:space="preserve">As a mernstack developer </w:t>
            </w:r>
            <w:r w:rsidR="00036450" w:rsidRPr="00036450">
              <w:t xml:space="preserve"> </w:t>
            </w:r>
          </w:p>
          <w:p w:rsidR="004D3011" w:rsidRDefault="004D3011" w:rsidP="00036450">
            <w:bookmarkStart w:id="0" w:name="_GoBack"/>
            <w:bookmarkEnd w:id="0"/>
          </w:p>
          <w:sdt>
            <w:sdtPr>
              <w:id w:val="1669594239"/>
              <w:placeholder>
                <w:docPart w:val="4711413BCA4B4A7C968A2B4A46E50D71"/>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43117B" w:rsidRDefault="00CD33A8"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3A8" w:rsidRDefault="00CD33A8" w:rsidP="000C45FF">
      <w:r>
        <w:separator/>
      </w:r>
    </w:p>
  </w:endnote>
  <w:endnote w:type="continuationSeparator" w:id="0">
    <w:p w:rsidR="00CD33A8" w:rsidRDefault="00CD33A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3A8" w:rsidRDefault="00CD33A8" w:rsidP="000C45FF">
      <w:r>
        <w:separator/>
      </w:r>
    </w:p>
  </w:footnote>
  <w:footnote w:type="continuationSeparator" w:id="0">
    <w:p w:rsidR="00CD33A8" w:rsidRDefault="00CD33A8" w:rsidP="000C45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7C3"/>
    <w:rsid w:val="00036450"/>
    <w:rsid w:val="00094499"/>
    <w:rsid w:val="000C45FF"/>
    <w:rsid w:val="000E3FD1"/>
    <w:rsid w:val="00112054"/>
    <w:rsid w:val="001525E1"/>
    <w:rsid w:val="00180329"/>
    <w:rsid w:val="0019001F"/>
    <w:rsid w:val="001A74A5"/>
    <w:rsid w:val="001B2ABD"/>
    <w:rsid w:val="001E0391"/>
    <w:rsid w:val="001E1759"/>
    <w:rsid w:val="001E57C3"/>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CD33A8"/>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hil\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62961779878935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dLbl>
              <c:idx val="4"/>
              <c:tx>
                <c:rich>
                  <a:bodyPr/>
                  <a:lstStyle/>
                  <a:p>
                    <a:r>
                      <a:rPr lang="en-US"/>
                      <a:t>75%</a:t>
                    </a:r>
                  </a:p>
                </c:rich>
              </c:tx>
              <c:dLblPos val="ctr"/>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4E4-4969-BFDD-3A0DC08C529C}"/>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9CAC2BE6374A20BE6A8719AF1189A2"/>
        <w:category>
          <w:name w:val="General"/>
          <w:gallery w:val="placeholder"/>
        </w:category>
        <w:types>
          <w:type w:val="bbPlcHdr"/>
        </w:types>
        <w:behaviors>
          <w:behavior w:val="content"/>
        </w:behaviors>
        <w:guid w:val="{7B551785-7C9E-4206-AEF9-C9CB92F25D4E}"/>
      </w:docPartPr>
      <w:docPartBody>
        <w:p w:rsidR="00000000" w:rsidRDefault="00605209">
          <w:pPr>
            <w:pStyle w:val="6B9CAC2BE6374A20BE6A8719AF1189A2"/>
          </w:pPr>
          <w:r w:rsidRPr="009260CD">
            <w:rPr>
              <w:spacing w:val="23"/>
              <w:w w:val="83"/>
            </w:rPr>
            <w:t>JOB TITLE HER</w:t>
          </w:r>
          <w:r w:rsidRPr="009260CD">
            <w:rPr>
              <w:spacing w:val="26"/>
              <w:w w:val="83"/>
            </w:rPr>
            <w:t>E</w:t>
          </w:r>
        </w:p>
      </w:docPartBody>
    </w:docPart>
    <w:docPart>
      <w:docPartPr>
        <w:name w:val="8B3448BB89F948AB8328FEEFF2ECBBEF"/>
        <w:category>
          <w:name w:val="General"/>
          <w:gallery w:val="placeholder"/>
        </w:category>
        <w:types>
          <w:type w:val="bbPlcHdr"/>
        </w:types>
        <w:behaviors>
          <w:behavior w:val="content"/>
        </w:behaviors>
        <w:guid w:val="{BF3A8C03-B067-49F9-BB79-E73979D3E7DC}"/>
      </w:docPartPr>
      <w:docPartBody>
        <w:p w:rsidR="00000000" w:rsidRDefault="00605209">
          <w:pPr>
            <w:pStyle w:val="8B3448BB89F948AB8328FEEFF2ECBBEF"/>
          </w:pPr>
          <w:r w:rsidRPr="00D5459D">
            <w:t>Profile</w:t>
          </w:r>
        </w:p>
      </w:docPartBody>
    </w:docPart>
    <w:docPart>
      <w:docPartPr>
        <w:name w:val="507C6E0086AE4CB88533795C985448A0"/>
        <w:category>
          <w:name w:val="General"/>
          <w:gallery w:val="placeholder"/>
        </w:category>
        <w:types>
          <w:type w:val="bbPlcHdr"/>
        </w:types>
        <w:behaviors>
          <w:behavior w:val="content"/>
        </w:behaviors>
        <w:guid w:val="{F286C6C9-B908-4205-9A1C-E45BA4A89CB7}"/>
      </w:docPartPr>
      <w:docPartBody>
        <w:p w:rsidR="00B86CE0" w:rsidRDefault="00605209"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605209" w:rsidP="009260CD"/>
        <w:p w:rsidR="00000000" w:rsidRDefault="00605209">
          <w:pPr>
            <w:pStyle w:val="507C6E0086AE4CB88533795C985448A0"/>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D2B38C35B9F7431CACC70BAAD3FCFBF2"/>
        <w:category>
          <w:name w:val="General"/>
          <w:gallery w:val="placeholder"/>
        </w:category>
        <w:types>
          <w:type w:val="bbPlcHdr"/>
        </w:types>
        <w:behaviors>
          <w:behavior w:val="content"/>
        </w:behaviors>
        <w:guid w:val="{196661FB-388A-4986-9915-F6EE45D55A0D}"/>
      </w:docPartPr>
      <w:docPartBody>
        <w:p w:rsidR="00000000" w:rsidRDefault="00605209">
          <w:pPr>
            <w:pStyle w:val="D2B38C35B9F7431CACC70BAAD3FCFBF2"/>
          </w:pPr>
          <w:r w:rsidRPr="00CB0055">
            <w:t>Contact</w:t>
          </w:r>
        </w:p>
      </w:docPartBody>
    </w:docPart>
    <w:docPart>
      <w:docPartPr>
        <w:name w:val="5461B699B573405B85A7A73F736CDFCA"/>
        <w:category>
          <w:name w:val="General"/>
          <w:gallery w:val="placeholder"/>
        </w:category>
        <w:types>
          <w:type w:val="bbPlcHdr"/>
        </w:types>
        <w:behaviors>
          <w:behavior w:val="content"/>
        </w:behaviors>
        <w:guid w:val="{712DB79D-1DF6-4500-9131-3284A0D6CEAD}"/>
      </w:docPartPr>
      <w:docPartBody>
        <w:p w:rsidR="00000000" w:rsidRDefault="00605209">
          <w:pPr>
            <w:pStyle w:val="5461B699B573405B85A7A73F736CDFCA"/>
          </w:pPr>
          <w:r w:rsidRPr="004D3011">
            <w:t>PHONE:</w:t>
          </w:r>
        </w:p>
      </w:docPartBody>
    </w:docPart>
    <w:docPart>
      <w:docPartPr>
        <w:name w:val="DD24E1C357DF48FD8EED61DF861DA0DA"/>
        <w:category>
          <w:name w:val="General"/>
          <w:gallery w:val="placeholder"/>
        </w:category>
        <w:types>
          <w:type w:val="bbPlcHdr"/>
        </w:types>
        <w:behaviors>
          <w:behavior w:val="content"/>
        </w:behaviors>
        <w:guid w:val="{5C1F2B9B-E804-404B-A9E6-5D0E3149DDFE}"/>
      </w:docPartPr>
      <w:docPartBody>
        <w:p w:rsidR="00000000" w:rsidRDefault="00605209">
          <w:pPr>
            <w:pStyle w:val="DD24E1C357DF48FD8EED61DF861DA0DA"/>
          </w:pPr>
          <w:r w:rsidRPr="004D3011">
            <w:t>EMAIL:</w:t>
          </w:r>
        </w:p>
      </w:docPartBody>
    </w:docPart>
    <w:docPart>
      <w:docPartPr>
        <w:name w:val="FD5359485C5B47A5AFB136934E757200"/>
        <w:category>
          <w:name w:val="General"/>
          <w:gallery w:val="placeholder"/>
        </w:category>
        <w:types>
          <w:type w:val="bbPlcHdr"/>
        </w:types>
        <w:behaviors>
          <w:behavior w:val="content"/>
        </w:behaviors>
        <w:guid w:val="{5A7AF075-838E-456B-BE6A-8A20B4E1299A}"/>
      </w:docPartPr>
      <w:docPartBody>
        <w:p w:rsidR="00000000" w:rsidRDefault="00605209">
          <w:pPr>
            <w:pStyle w:val="FD5359485C5B47A5AFB136934E757200"/>
          </w:pPr>
          <w:r w:rsidRPr="00CB0055">
            <w:t>Hobbies</w:t>
          </w:r>
        </w:p>
      </w:docPartBody>
    </w:docPart>
    <w:docPart>
      <w:docPartPr>
        <w:name w:val="DF5CE086A3354F5083CDBA236C3FC51B"/>
        <w:category>
          <w:name w:val="General"/>
          <w:gallery w:val="placeholder"/>
        </w:category>
        <w:types>
          <w:type w:val="bbPlcHdr"/>
        </w:types>
        <w:behaviors>
          <w:behavior w:val="content"/>
        </w:behaviors>
        <w:guid w:val="{3F176123-8A33-49D1-82C4-F5E868E790F2}"/>
      </w:docPartPr>
      <w:docPartBody>
        <w:p w:rsidR="00000000" w:rsidRDefault="00605209">
          <w:pPr>
            <w:pStyle w:val="DF5CE086A3354F5083CDBA236C3FC51B"/>
          </w:pPr>
          <w:r w:rsidRPr="00036450">
            <w:t>EDUCATION</w:t>
          </w:r>
        </w:p>
      </w:docPartBody>
    </w:docPart>
    <w:docPart>
      <w:docPartPr>
        <w:name w:val="41110D86806641FEB4BD729D5E428E43"/>
        <w:category>
          <w:name w:val="General"/>
          <w:gallery w:val="placeholder"/>
        </w:category>
        <w:types>
          <w:type w:val="bbPlcHdr"/>
        </w:types>
        <w:behaviors>
          <w:behavior w:val="content"/>
        </w:behaviors>
        <w:guid w:val="{E3C0BFBD-2B19-4935-82D7-3AB84A23EB04}"/>
      </w:docPartPr>
      <w:docPartBody>
        <w:p w:rsidR="00000000" w:rsidRDefault="00605209">
          <w:pPr>
            <w:pStyle w:val="41110D86806641FEB4BD729D5E428E43"/>
          </w:pPr>
          <w:r w:rsidRPr="00036450">
            <w:t>[School Name]</w:t>
          </w:r>
        </w:p>
      </w:docPartBody>
    </w:docPart>
    <w:docPart>
      <w:docPartPr>
        <w:name w:val="47AC743C97164BA6AE8CA40998F193BD"/>
        <w:category>
          <w:name w:val="General"/>
          <w:gallery w:val="placeholder"/>
        </w:category>
        <w:types>
          <w:type w:val="bbPlcHdr"/>
        </w:types>
        <w:behaviors>
          <w:behavior w:val="content"/>
        </w:behaviors>
        <w:guid w:val="{AE96D03A-50C5-49F1-97A7-16EB4BA5E604}"/>
      </w:docPartPr>
      <w:docPartBody>
        <w:p w:rsidR="00000000" w:rsidRDefault="00605209">
          <w:pPr>
            <w:pStyle w:val="47AC743C97164BA6AE8CA40998F193BD"/>
          </w:pPr>
          <w:r w:rsidRPr="00B359E4">
            <w:t>[Dates From]</w:t>
          </w:r>
        </w:p>
      </w:docPartBody>
    </w:docPart>
    <w:docPart>
      <w:docPartPr>
        <w:name w:val="133922851F6B403F9E3A870A81975AD4"/>
        <w:category>
          <w:name w:val="General"/>
          <w:gallery w:val="placeholder"/>
        </w:category>
        <w:types>
          <w:type w:val="bbPlcHdr"/>
        </w:types>
        <w:behaviors>
          <w:behavior w:val="content"/>
        </w:behaviors>
        <w:guid w:val="{287410BE-FDDB-48BE-A2B6-249DC6E2DA12}"/>
      </w:docPartPr>
      <w:docPartBody>
        <w:p w:rsidR="00000000" w:rsidRDefault="00605209">
          <w:pPr>
            <w:pStyle w:val="133922851F6B403F9E3A870A81975AD4"/>
          </w:pPr>
          <w:r w:rsidRPr="00B359E4">
            <w:t>[To]</w:t>
          </w:r>
        </w:p>
      </w:docPartBody>
    </w:docPart>
    <w:docPart>
      <w:docPartPr>
        <w:name w:val="A148691CCC5C4B7584B49B597390BBD6"/>
        <w:category>
          <w:name w:val="General"/>
          <w:gallery w:val="placeholder"/>
        </w:category>
        <w:types>
          <w:type w:val="bbPlcHdr"/>
        </w:types>
        <w:behaviors>
          <w:behavior w:val="content"/>
        </w:behaviors>
        <w:guid w:val="{FD1A33ED-A80D-4B27-A179-CE225F568175}"/>
      </w:docPartPr>
      <w:docPartBody>
        <w:p w:rsidR="00000000" w:rsidRDefault="00605209">
          <w:pPr>
            <w:pStyle w:val="A148691CCC5C4B7584B49B597390BBD6"/>
          </w:pPr>
          <w:r w:rsidRPr="00B359E4">
            <w:t>[School Name]</w:t>
          </w:r>
        </w:p>
      </w:docPartBody>
    </w:docPart>
    <w:docPart>
      <w:docPartPr>
        <w:name w:val="F9863BF7BE124E51897D9741ED654FF1"/>
        <w:category>
          <w:name w:val="General"/>
          <w:gallery w:val="placeholder"/>
        </w:category>
        <w:types>
          <w:type w:val="bbPlcHdr"/>
        </w:types>
        <w:behaviors>
          <w:behavior w:val="content"/>
        </w:behaviors>
        <w:guid w:val="{CAA97893-3A68-4E51-8CD9-24DA70B4437A}"/>
      </w:docPartPr>
      <w:docPartBody>
        <w:p w:rsidR="00000000" w:rsidRDefault="00605209">
          <w:pPr>
            <w:pStyle w:val="F9863BF7BE124E51897D9741ED654FF1"/>
          </w:pPr>
          <w:r w:rsidRPr="00B359E4">
            <w:t>[Dates From]</w:t>
          </w:r>
        </w:p>
      </w:docPartBody>
    </w:docPart>
    <w:docPart>
      <w:docPartPr>
        <w:name w:val="8E11561A166340CBAC767FCC62EB855D"/>
        <w:category>
          <w:name w:val="General"/>
          <w:gallery w:val="placeholder"/>
        </w:category>
        <w:types>
          <w:type w:val="bbPlcHdr"/>
        </w:types>
        <w:behaviors>
          <w:behavior w:val="content"/>
        </w:behaviors>
        <w:guid w:val="{4B773AA0-90D3-4310-A072-8DF386162992}"/>
      </w:docPartPr>
      <w:docPartBody>
        <w:p w:rsidR="00000000" w:rsidRDefault="00605209">
          <w:pPr>
            <w:pStyle w:val="8E11561A166340CBAC767FCC62EB855D"/>
          </w:pPr>
          <w:r w:rsidRPr="00B359E4">
            <w:t>[To]</w:t>
          </w:r>
        </w:p>
      </w:docPartBody>
    </w:docPart>
    <w:docPart>
      <w:docPartPr>
        <w:name w:val="DCDB08D68E9F44ECA2F10C0E4A9CD3A7"/>
        <w:category>
          <w:name w:val="General"/>
          <w:gallery w:val="placeholder"/>
        </w:category>
        <w:types>
          <w:type w:val="bbPlcHdr"/>
        </w:types>
        <w:behaviors>
          <w:behavior w:val="content"/>
        </w:behaviors>
        <w:guid w:val="{2AF0F5C2-FBC0-4536-8740-C1920BA69C9E}"/>
      </w:docPartPr>
      <w:docPartBody>
        <w:p w:rsidR="00000000" w:rsidRDefault="00605209">
          <w:pPr>
            <w:pStyle w:val="DCDB08D68E9F44ECA2F10C0E4A9CD3A7"/>
          </w:pPr>
          <w:r w:rsidRPr="00036450">
            <w:t>[It’s okay to brag about your GPA, awards, and honors. Feel free to summarize your coursework too.]</w:t>
          </w:r>
        </w:p>
      </w:docPartBody>
    </w:docPart>
    <w:docPart>
      <w:docPartPr>
        <w:name w:val="8E1DF16978EB4B11963B463A338E447A"/>
        <w:category>
          <w:name w:val="General"/>
          <w:gallery w:val="placeholder"/>
        </w:category>
        <w:types>
          <w:type w:val="bbPlcHdr"/>
        </w:types>
        <w:behaviors>
          <w:behavior w:val="content"/>
        </w:behaviors>
        <w:guid w:val="{3691A284-5D0D-4EEE-A205-D622C9CB1B5B}"/>
      </w:docPartPr>
      <w:docPartBody>
        <w:p w:rsidR="00000000" w:rsidRDefault="00605209">
          <w:pPr>
            <w:pStyle w:val="8E1DF16978EB4B11963B463A338E447A"/>
          </w:pPr>
          <w:r w:rsidRPr="00036450">
            <w:t>WORK EXPERIENCE</w:t>
          </w:r>
        </w:p>
      </w:docPartBody>
    </w:docPart>
    <w:docPart>
      <w:docPartPr>
        <w:name w:val="4711413BCA4B4A7C968A2B4A46E50D71"/>
        <w:category>
          <w:name w:val="General"/>
          <w:gallery w:val="placeholder"/>
        </w:category>
        <w:types>
          <w:type w:val="bbPlcHdr"/>
        </w:types>
        <w:behaviors>
          <w:behavior w:val="content"/>
        </w:behaviors>
        <w:guid w:val="{2A0CEB36-7532-4563-8C3A-E16064AE7065}"/>
      </w:docPartPr>
      <w:docPartBody>
        <w:p w:rsidR="00000000" w:rsidRDefault="00605209">
          <w:pPr>
            <w:pStyle w:val="4711413BCA4B4A7C968A2B4A46E50D7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09"/>
    <w:rsid w:val="0060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AECB57E304C6187716336B6D8E291">
    <w:name w:val="77BAECB57E304C6187716336B6D8E291"/>
  </w:style>
  <w:style w:type="paragraph" w:customStyle="1" w:styleId="6B9CAC2BE6374A20BE6A8719AF1189A2">
    <w:name w:val="6B9CAC2BE6374A20BE6A8719AF1189A2"/>
  </w:style>
  <w:style w:type="paragraph" w:customStyle="1" w:styleId="8B3448BB89F948AB8328FEEFF2ECBBEF">
    <w:name w:val="8B3448BB89F948AB8328FEEFF2ECBBEF"/>
  </w:style>
  <w:style w:type="paragraph" w:customStyle="1" w:styleId="507C6E0086AE4CB88533795C985448A0">
    <w:name w:val="507C6E0086AE4CB88533795C985448A0"/>
  </w:style>
  <w:style w:type="paragraph" w:customStyle="1" w:styleId="D2B38C35B9F7431CACC70BAAD3FCFBF2">
    <w:name w:val="D2B38C35B9F7431CACC70BAAD3FCFBF2"/>
  </w:style>
  <w:style w:type="paragraph" w:customStyle="1" w:styleId="5461B699B573405B85A7A73F736CDFCA">
    <w:name w:val="5461B699B573405B85A7A73F736CDFCA"/>
  </w:style>
  <w:style w:type="paragraph" w:customStyle="1" w:styleId="04BA940E2B214E51B407BCD11D8E78C6">
    <w:name w:val="04BA940E2B214E51B407BCD11D8E78C6"/>
  </w:style>
  <w:style w:type="paragraph" w:customStyle="1" w:styleId="E53D4E2FDE334422AA07B2577973D42B">
    <w:name w:val="E53D4E2FDE334422AA07B2577973D42B"/>
  </w:style>
  <w:style w:type="paragraph" w:customStyle="1" w:styleId="3583820A498247B1B86F1D68D0AF3578">
    <w:name w:val="3583820A498247B1B86F1D68D0AF3578"/>
  </w:style>
  <w:style w:type="paragraph" w:customStyle="1" w:styleId="DD24E1C357DF48FD8EED61DF861DA0DA">
    <w:name w:val="DD24E1C357DF48FD8EED61DF861DA0DA"/>
  </w:style>
  <w:style w:type="character" w:styleId="Hyperlink">
    <w:name w:val="Hyperlink"/>
    <w:basedOn w:val="DefaultParagraphFont"/>
    <w:uiPriority w:val="99"/>
    <w:unhideWhenUsed/>
    <w:rPr>
      <w:color w:val="C45911" w:themeColor="accent2" w:themeShade="BF"/>
      <w:u w:val="single"/>
    </w:rPr>
  </w:style>
  <w:style w:type="paragraph" w:customStyle="1" w:styleId="7A54715852B24B54B97FCB8D403737B8">
    <w:name w:val="7A54715852B24B54B97FCB8D403737B8"/>
  </w:style>
  <w:style w:type="paragraph" w:customStyle="1" w:styleId="FD5359485C5B47A5AFB136934E757200">
    <w:name w:val="FD5359485C5B47A5AFB136934E757200"/>
  </w:style>
  <w:style w:type="paragraph" w:customStyle="1" w:styleId="331C9217F6294A6FB00B3E64CE8F7CF6">
    <w:name w:val="331C9217F6294A6FB00B3E64CE8F7CF6"/>
  </w:style>
  <w:style w:type="paragraph" w:customStyle="1" w:styleId="A9F644E245E542AFBC87DA9E4D23DBAA">
    <w:name w:val="A9F644E245E542AFBC87DA9E4D23DBAA"/>
  </w:style>
  <w:style w:type="paragraph" w:customStyle="1" w:styleId="A2D35033C3AF458CBAE486721680256E">
    <w:name w:val="A2D35033C3AF458CBAE486721680256E"/>
  </w:style>
  <w:style w:type="paragraph" w:customStyle="1" w:styleId="27911D252B4E4BD6B0D01411D6486B5C">
    <w:name w:val="27911D252B4E4BD6B0D01411D6486B5C"/>
  </w:style>
  <w:style w:type="paragraph" w:customStyle="1" w:styleId="DF5CE086A3354F5083CDBA236C3FC51B">
    <w:name w:val="DF5CE086A3354F5083CDBA236C3FC51B"/>
  </w:style>
  <w:style w:type="paragraph" w:customStyle="1" w:styleId="41110D86806641FEB4BD729D5E428E43">
    <w:name w:val="41110D86806641FEB4BD729D5E428E43"/>
  </w:style>
  <w:style w:type="paragraph" w:customStyle="1" w:styleId="47AC743C97164BA6AE8CA40998F193BD">
    <w:name w:val="47AC743C97164BA6AE8CA40998F193BD"/>
  </w:style>
  <w:style w:type="paragraph" w:customStyle="1" w:styleId="133922851F6B403F9E3A870A81975AD4">
    <w:name w:val="133922851F6B403F9E3A870A81975AD4"/>
  </w:style>
  <w:style w:type="paragraph" w:customStyle="1" w:styleId="A148691CCC5C4B7584B49B597390BBD6">
    <w:name w:val="A148691CCC5C4B7584B49B597390BBD6"/>
  </w:style>
  <w:style w:type="paragraph" w:customStyle="1" w:styleId="F9863BF7BE124E51897D9741ED654FF1">
    <w:name w:val="F9863BF7BE124E51897D9741ED654FF1"/>
  </w:style>
  <w:style w:type="paragraph" w:customStyle="1" w:styleId="8E11561A166340CBAC767FCC62EB855D">
    <w:name w:val="8E11561A166340CBAC767FCC62EB855D"/>
  </w:style>
  <w:style w:type="paragraph" w:customStyle="1" w:styleId="DCDB08D68E9F44ECA2F10C0E4A9CD3A7">
    <w:name w:val="DCDB08D68E9F44ECA2F10C0E4A9CD3A7"/>
  </w:style>
  <w:style w:type="paragraph" w:customStyle="1" w:styleId="8E1DF16978EB4B11963B463A338E447A">
    <w:name w:val="8E1DF16978EB4B11963B463A338E447A"/>
  </w:style>
  <w:style w:type="paragraph" w:customStyle="1" w:styleId="5658A306F1D64C869D8EF40F1EBD52ED">
    <w:name w:val="5658A306F1D64C869D8EF40F1EBD52ED"/>
  </w:style>
  <w:style w:type="paragraph" w:customStyle="1" w:styleId="7F47947E9A6D4E0DB437D6DA213FBCB6">
    <w:name w:val="7F47947E9A6D4E0DB437D6DA213FBCB6"/>
  </w:style>
  <w:style w:type="paragraph" w:customStyle="1" w:styleId="67CCA76C7FD74782B4FD0B92D01763C2">
    <w:name w:val="67CCA76C7FD74782B4FD0B92D01763C2"/>
  </w:style>
  <w:style w:type="paragraph" w:customStyle="1" w:styleId="E60B46FAFD114CA5A15C5D93A185C86F">
    <w:name w:val="E60B46FAFD114CA5A15C5D93A185C86F"/>
  </w:style>
  <w:style w:type="paragraph" w:customStyle="1" w:styleId="945F180899B248C09683F295FCD97389">
    <w:name w:val="945F180899B248C09683F295FCD97389"/>
  </w:style>
  <w:style w:type="paragraph" w:customStyle="1" w:styleId="95413104CCDA406089050D7449E339E5">
    <w:name w:val="95413104CCDA406089050D7449E339E5"/>
  </w:style>
  <w:style w:type="paragraph" w:customStyle="1" w:styleId="E3386A5440FD4CB5A8F31B6719120CDB">
    <w:name w:val="E3386A5440FD4CB5A8F31B6719120CDB"/>
  </w:style>
  <w:style w:type="paragraph" w:customStyle="1" w:styleId="AC1408956E1D40D3B0DBCCAEAE3F99AA">
    <w:name w:val="AC1408956E1D40D3B0DBCCAEAE3F99AA"/>
  </w:style>
  <w:style w:type="paragraph" w:customStyle="1" w:styleId="92C97530FF9A4BC8BD6CB53D2743DF3E">
    <w:name w:val="92C97530FF9A4BC8BD6CB53D2743DF3E"/>
  </w:style>
  <w:style w:type="paragraph" w:customStyle="1" w:styleId="E83AD94FB3F74078811C517A7540695E">
    <w:name w:val="E83AD94FB3F74078811C517A7540695E"/>
  </w:style>
  <w:style w:type="paragraph" w:customStyle="1" w:styleId="EEB86538D5484B5488ACC0B8F22AA702">
    <w:name w:val="EEB86538D5484B5488ACC0B8F22AA702"/>
  </w:style>
  <w:style w:type="paragraph" w:customStyle="1" w:styleId="0761C4C1272E413D827A0C56FD794ABA">
    <w:name w:val="0761C4C1272E413D827A0C56FD794ABA"/>
  </w:style>
  <w:style w:type="paragraph" w:customStyle="1" w:styleId="8D522356BEC94A0A9E4050EA7AA73E3E">
    <w:name w:val="8D522356BEC94A0A9E4050EA7AA73E3E"/>
  </w:style>
  <w:style w:type="paragraph" w:customStyle="1" w:styleId="7F878B9454924FD99ECE9AD19CB696AE">
    <w:name w:val="7F878B9454924FD99ECE9AD19CB696AE"/>
  </w:style>
  <w:style w:type="paragraph" w:customStyle="1" w:styleId="8E27DBA51E6041E397989AE07885B299">
    <w:name w:val="8E27DBA51E6041E397989AE07885B29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4711413BCA4B4A7C968A2B4A46E50D71">
    <w:name w:val="4711413BCA4B4A7C968A2B4A46E50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2022-04-01T10:17:00Z</dcterms:created>
  <dcterms:modified xsi:type="dcterms:W3CDTF">2022-04-01T10:22:00Z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